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<w:body><w:sdt><w:sdtPr><w:text/><w:id w:val="784369517"/></w:sdtPr><w:sdtContent><w:p><w:pPr><w:pStyle w:val="Title"/><w:spacing w:before="260" w:after="0"/><w:contextualSpacing/><w:rPr></w:rPr></w:pPr><w:r><w:rPr><w:rStyle w:val="PlaceholderText"/><w:color w:val="00000A"/></w:rPr><w:t>FRVA - SPMP</w:t></w:r></w:p></w:sdtContent></w:sdt><w:sdt><w:sdtPr><w:text/><w:id w:val="331340871"/></w:sdtPr><w:sdtContent><w:p><w:pPr><w:pStyle w:val="Subtitle"/><w:rPr></w:rPr></w:pPr><w:r><w:rPr><w:rStyle w:val="PlaceholderText"/><w:color w:val="00000A"/></w:rPr><w:t>Software Projekt Management Plan</w:t></w:r></w:p></w:sdtContent></w:sdt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w:rFonts w:eastAsia="Times New Roman"/><w:lang w:eastAsia="de-CH"/></w:rPr></w:pPr><w:r><w:rPr><w:rFonts w:eastAsia="Times New Roman"/><w:lang w:eastAsia="de-CH"/></w:rPr></w:r></w:p><w:p><w:pPr><w:sectPr><w:headerReference w:type="default" r:id="rId3"/><w:footerReference w:type="default" r:id="rId4"/><w:type w:val="nextPage"/><w:pgSz w:w="11906" w:h="16838"/><w:pgMar w:left="1418" w:right="1134" w:header="709" w:top="1928" w:footer="454" w:bottom="1644" w:gutter="0"/><w:pgNumType w:fmt="decimal"/><w:formProt w:val="false"/><w:textDirection w:val="lrTb"/><w:docGrid w:type="default" w:linePitch="360" w:charSpace="4294965247"/></w:sectPr><w:pStyle w:val="Normal"/><w:ind w:left="-1418" w:hanging="0"/><w:rPr></w:rPr></w:pPr><w:sdt><w:sdtPr><w:id w:val="314479448"/><w:alias w:val="Platzhalter für Bild"/></w:sdtPr><w:sdtContent><w:r><w:rPr></w:rPr><w:drawing><wp:inline distT="0" distB="0" distL="0" distR="0"><wp:extent cx="6843395" cy="2160270"/><wp:effectExtent l="0" t="0" r="0" b="0"/><wp:docPr id="3" name="Bild 1" descr="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3" name="Bild 1" descr=""></pic:cNvPr><pic:cNvPicPr><a:picLocks noChangeAspect="1" noChangeArrowheads="1"/></pic:cNvPicPr></pic:nvPicPr><pic:blipFill><a:blip r:embed="rId2"></a:blip><a:stretch><a:fillRect/></a:stretch></pic:blipFill><pic:spPr bwMode="auto"><a:xfrm><a:off x="0" y="0"/><a:ext cx="6843395" cy="2160270"/></a:xfrm><a:prstGeom prst="rect"><a:avLst/></a:prstGeom></pic:spPr></pic:pic></a:graphicData></a:graphic></wp:inline></w:drawing><mc:AlternateContent><mc:Choice Requires="wps"><w:drawing><wp:anchor behindDoc="0" distT="0" distB="0" distL="114300" distR="114300" simplePos="0" locked="0" layoutInCell="1" allowOverlap="1" relativeHeight="3" wp14:anchorId="1CC8103C"><wp:simplePos x="0" y="0"/><wp:positionH relativeFrom="margin"><wp:posOffset>3175</wp:posOffset></wp:positionH><wp:positionV relativeFrom="page"><wp:posOffset>5292725</wp:posOffset></wp:positionV><wp:extent cx="6020435" cy="3385185"/><wp:effectExtent l="0" t="0" r="635" b="6985"/><wp:wrapNone/><wp:docPr id="1" name="Textfeld 2"/><a:graphic xmlns:a="http://schemas.openxmlformats.org/drawingml/2006/main"><a:graphicData uri="http://schemas.microsoft.com/office/word/2010/wordprocessingShape"><wps:wsp><wps:cNvSpPr/><wps:spPr><a:xfrm><a:off x="0" y="0"/><a:ext cx="6019920" cy="3384720"/></a:xfrm><a:prstGeom prst="rect"><a:avLst></a:avLst></a:prstGeom><a:noFill/><a:ln w="9360"><a:noFill/></a:ln></wps:spPr><wps:style><a:lnRef idx="0"></a:lnRef><a:fillRef idx="0"/><a:effectRef idx="0"></a:effectRef><a:fontRef idx="minor"/></wps:style><wps:txbx><w:txbxContent><w:p><w:pPr><w:pStyle w:val="FrameContents"/><w:rPr></w:rPr></w:pPr><w:r><w:rPr><w:rStyle w:val="PlaceholderText"/><w:color w:val="00000A"/></w:rPr><w:t>Roland Mosimann</w:t></w:r></w:p><w:p><w:pPr><w:pStyle w:val="FrameContents"/><w:rPr></w:rPr></w:pPr><w:r><w:rPr></w:rPr></w:r></w:p><w:p><w:pPr><w:pStyle w:val="FrameContents"/><w:rPr></w:rPr></w:pPr><w:sdt><w:sdtPr><w:text/></w:sdtPr><w:sdtContent><w:r><w:rPr><w:rStyle w:val="PlaceholderText"/><w:color w:val="00000A"/></w:rPr><w:t>Baden</w:t></w:r></w:sdtContent></w:sdt><w:r><w:rPr></w:rPr><w:t xml:space="preserve">, </w:t></w:r><w:r><w:rPr></w:rPr></w:r><w:sdt><w:sdtPr><w:date w:fullDate="2017-09-05T00:00:00Z"><w:dateFormat w:val="dd/MM/yyyy"/><w:lid w:val="de-CH"/><w:storeMappedDataAs w:val="dateTime"/><w:calendar w:val="gregorian"/></w:date></w:sdtPr><w:sdtContent><w:r><w:rPr><w:color w:val="auto"/></w:rPr><w:t>05/09/2017</w:t></w:r></w:sdtContent></w:sdt></w:p><w:p><w:pPr><w:pStyle w:val="FrameContents"/><w:rPr></w:rPr></w:pPr><w:r><w:rPr></w:rPr></w:r></w:p></w:txbxContent></wps:txbx><wps:bodyPr lIns="0" rIns="0" tIns="0" bIns="0"><a:noAutofit/></wps:bodyPr></wps:wsp></a:graphicData></a:graphic></wp:anchor></w:drawing></mc:Choice><mc:Fallback><w:pict><v:rect id="shape_0" ID="Textfeld 2" stroked="f" style="position:absolute;margin-left:0.25pt;margin-top:416.75pt;width:473.95pt;height:266.45pt;mso-position-horizontal-relative:margin;mso-position-vertical-relative:page" wp14:anchorId="1CC8103C"><w10:wrap type="square"/><v:fill o:detectmouseclick="t" on="false"/><v:stroke color="#3465a4" weight="9360" joinstyle="round" endcap="flat"/><v:textbox><w:txbxContent><w:p><w:pPr><w:pStyle w:val="FrameContents"/><w:rPr></w:rPr></w:pPr><w:r><w:rPr><w:rStyle w:val="PlaceholderText"/><w:color w:val="00000A"/></w:rPr><w:t>Roland Mosimann</w:t></w:r></w:p><w:p><w:pPr><w:pStyle w:val="FrameContents"/><w:rPr></w:rPr></w:pPr><w:r><w:rPr></w:rPr></w:r></w:p><w:p><w:pPr><w:pStyle w:val="FrameContents"/><w:rPr></w:rPr></w:pPr><w:sdt><w:sdtPr><w:text/></w:sdtPr><w:sdtContent><w:r><w:rPr><w:rStyle w:val="PlaceholderText"/><w:color w:val="00000A"/></w:rPr><w:t>Baden</w:t></w:r></w:sdtContent></w:sdt><w:r><w:rPr></w:rPr><w:t xml:space="preserve">, </w:t></w:r><w:r><w:rPr></w:rPr></w:r><w:sdt><w:sdtPr><w:date w:fullDate="2017-09-05T00:00:00Z"><w:dateFormat w:val="dd/MM/yyyy"/><w:lid w:val="de-CH"/><w:storeMappedDataAs w:val="dateTime"/><w:calendar w:val="gregorian"/></w:date></w:sdtPr><w:sdtContent><w:r><w:rPr><w:color w:val="auto"/></w:rPr><w:t>05/09/2017</w:t></w:r></w:sdtContent></w:sdt></w:p><w:p><w:pPr><w:pStyle w:val="FrameContents"/><w:rPr></w:rPr></w:pPr><w:r><w:rPr></w:rPr></w:r></w:p></w:txbxContent></v:textbox></v:rect></w:pict></mc:Fallback></mc:AlternateContent></w:r></w:p><w:p><w:pPr><w:pStyle w:val="Normal"/><w:rPr><w:b/><w:b/><w:sz w:val="28"/><w:szCs w:val="28"/></w:rPr></w:pPr><w:r><w:rPr><w:b/><w:sz w:val="28"/><w:szCs w:val="28"/></w:rPr><w:t>Inhaltsverzeichnis</w:t></w:r></w:p><w:p><w:pPr><w:pStyle w:val="Normal"/><w:rPr></w:rPr></w:pPr><w:r><w:rPr></w:rPr></w:r></w:p><w:p><w:pPr><w:pStyle w:val="Contents1"/><w:tabs><w:tab w:val="right" w:pos="9354" w:leader="dot"/></w:tabs><w:rPr></w:rPr></w:pPr><w:r><w:fldChar w:fldCharType="begin"></w:fldChar></w:r><w:r><w:instrText> TOC \z \o &quot;1-3&quot; \u \h</w:instrText></w:r><w:r><w:fldChar w:fldCharType="separate"/></w:r><w:hyperlink w:anchor="__RefHeading___Toc120_835475472"><w:r><w:rPr><w:webHidden/><w:rStyle w:val="Style"/></w:rPr><w:t>1Einleitung</w:t><w:tab/><w:t>3</w:t></w:r></w:hyperlink></w:p><w:p><w:pPr><w:pStyle w:val="Contents1"/><w:tabs><w:tab w:val="right" w:pos="9354" w:leader="dot"/></w:tabs><w:rPr></w:rPr></w:pPr><w:hyperlink w:anchor="__RefHeading___Toc122_835475472"><w:r><w:rPr><w:webHidden/><w:rStyle w:val="Style"/></w:rPr><w:t>2Projekt Organisation</w:t><w:tab/><w:t>3</w:t></w:r></w:hyperlink></w:p><w:p><w:pPr><w:pStyle w:val="Contents1"/><w:tabs><w:tab w:val="right" w:pos="9354" w:leader="dot"/></w:tabs><w:rPr></w:rPr></w:pPr><w:hyperlink w:anchor="__RefHeading___Toc124_835475472"><w:r><w:rPr><w:webHidden/><w:rStyle w:val="Style"/></w:rPr><w:t>3Management Prozess</w:t><w:tab/><w:t>3</w:t></w:r></w:hyperlink></w:p><w:p><w:pPr><w:pStyle w:val="Contents1"/><w:tabs><w:tab w:val="right" w:pos="9354" w:leader="dot"/></w:tabs><w:rPr></w:rPr></w:pPr><w:hyperlink w:anchor="__RefHeading___Toc126_835475472"><w:r><w:rPr><w:webHidden/><w:rStyle w:val="Style"/></w:rPr><w:t>4Technischer Ablauf</w:t><w:tab/><w:t>3</w:t></w:r></w:hyperlink></w:p><w:p><w:pPr><w:pStyle w:val="Contents1"/><w:tabs><w:tab w:val="right" w:pos="9354" w:leader="dot"/></w:tabs><w:rPr></w:rPr></w:pPr><w:hyperlink w:anchor="__RefHeading___Toc128_835475472"><w:r><w:rPr><w:webHidden/><w:rStyle w:val="Style"/></w:rPr><w:t>5Projektplans</w:t><w:tab/><w:t>3</w:t></w:r></w:hyperlink></w:p><w:p><w:pPr><w:pStyle w:val="Contents1"/><w:tabs><w:tab w:val="right" w:pos="9354" w:leader="dot"/></w:tabs><w:rPr></w:rPr></w:pPr><w:hyperlink w:anchor="__RefHeading___Toc130_835475472"><w:r><w:rPr><w:webHidden/><w:rStyle w:val="Style"/></w:rPr><w:t>6Iterationenplan</w:t><w:tab/><w:t>3</w:t></w:r></w:hyperlink></w:p><w:p><w:pPr><w:pStyle w:val="Contents1"/><w:tabs><w:tab w:val="right" w:pos="9354" w:leader="dot"/></w:tabs><w:rPr></w:rPr></w:pPr><w:hyperlink w:anchor="__RefHeading___Toc132_835475472"><w:r><w:rPr><w:webHidden/><w:rStyle w:val="Style"/></w:rPr><w:t>7Anhänge</w:t><w:tab/><w:t>3</w:t></w:r></w:hyperlink><w:r><w:fldChar w:fldCharType="end"/></w:r></w:p><w:p><w:pPr><w:pStyle w:val="Heading1"/><w:numPr><w:ilvl w:val="0"/><w:numId w:val="2"/></w:numPr><w:ind w:left="720" w:hanging="720"/><w:rPr></w:rPr></w:pPr><w:bookmarkStart w:id="1" w:name="__RefHeading___Toc120_835475472"/><w:bookmarkStart w:id="2" w:name="_Toc431468894"/><w:bookmarkEnd w:id="1"/><w:r><w:rPr></w:rPr><w:t>E</w:t></w:r><w:bookmarkEnd w:id="2"/><w:r><w:rPr></w:rPr><w:t>inleitung</w:t></w:r></w:p><w:p><w:pPr><w:pStyle w:val="Heading2"/><w:numPr><w:ilvl w:val="1"/><w:numId w:val="1"/></w:numPr><w:ind w:left="720" w:hanging="720"/><w:rPr></w:rPr></w:pPr><w:r><w:rPr></w:rPr><w:t>Projektbeschreibung</w:t></w:r></w:p><w:p><w:pPr><w:pStyle w:val="TextBody"/><w:rPr></w:rPr></w:pPr><w:r><w:rPr></w:rPr><w:t>Für das Geographische Institut der Universität Zürich wird eine Applikation entwickelt, welche mit den frisch entwickelten Flox und Rox Geräten kommuniziert, deren Daten ausliest und anzeigt.</w:t></w:r></w:p><w:p><w:pPr><w:pStyle w:val="Heading1"/><w:numPr><w:ilvl w:val="0"/><w:numId w:val="2"/></w:numPr><w:ind w:left="720" w:hanging="720"/><w:rPr></w:rPr></w:pPr><w:bookmarkStart w:id="3" w:name="_Toc431468895"/><w:bookmarkStart w:id="4" w:name="__RefHeading___Toc122_835475472"/><w:bookmarkEnd w:id="4"/><w:r><w:rPr></w:rPr><w:t>P</w:t></w:r><w:bookmarkEnd w:id="3"/><w:r><w:rPr></w:rPr><w:t>rojekt Organisation</w:t></w:r></w:p><w:p><w:pPr><w:pStyle w:val="Heading2"/><w:numPr><w:ilvl w:val="1"/><w:numId w:val="2"/></w:numPr><w:rPr></w:rPr></w:pPr><w:r><w:rPr></w:rPr><w:t>Sprache</w:t></w:r></w:p><w:p><w:pPr><w:pStyle w:val="TextBody"/><w:rPr></w:rPr></w:pPr><w:r><w:rPr></w:rPr><w:t xml:space="preserve">Das Projekt wird </w:t></w:r><w:r><w:rPr></w:rPr><w:t>grundsätzlich</w:t></w:r><w:r><w:rPr></w:rPr><w:t xml:space="preserve"> auf </w:t></w:r><w:r><w:rPr></w:rPr><w:t>Deutsch geführt. Kommunikation und Meetings werden werden auf Deutsch gehalten.</w:t></w:r></w:p><w:p><w:pPr><w:pStyle w:val="TextBody"/><w:rPr></w:rPr></w:pPr><w:r><w:rPr></w:rPr><w:t>Dokumentationen und das Produkt für den Kunden werden in Englisch gehalten.</w:t></w:r></w:p><w:p><w:pPr><w:pStyle w:val="Heading2"/><w:numPr><w:ilvl w:val="1"/><w:numId w:val="2"/></w:numPr><w:rPr></w:rPr></w:pPr><w:r><w:rPr></w:rPr><w:t>Protokolle</w:t></w:r></w:p><w:p><w:pPr><w:pStyle w:val="TextBody"/><w:rPr></w:rPr></w:pPr><w:r><w:rPr></w:rPr><w:t>Von jedem Meeting mit wird ein Protokoll erstellt und auf dem Gitlab Repository hinterlegt.</w:t></w:r></w:p><w:p><w:pPr><w:pStyle w:val="TextBody"/><w:rPr></w:rPr></w:pPr><w:r><w:rPr></w:rPr></w:r></w:p><w:p><w:pPr><w:pStyle w:val="Heading1"/><w:numPr><w:ilvl w:val="0"/><w:numId w:val="2"/></w:numPr><w:ind w:left="720" w:hanging="720"/><w:rPr></w:rPr></w:pPr><w:bookmarkStart w:id="5" w:name="__RefHeading___Toc124_835475472"/><w:bookmarkStart w:id="6" w:name="_Toc431468896"/><w:bookmarkEnd w:id="5"/><w:r><w:rPr></w:rPr><w:t>M</w:t></w:r><w:bookmarkEnd w:id="6"/><w:r><w:rPr></w:rPr><w:t>anagement Prozess</w:t></w:r></w:p><w:p><w:pPr><w:pStyle w:val="Heading2"/><w:numPr><w:ilvl w:val="1"/><w:numId w:val="1"/></w:numPr><w:ind w:left="720" w:hanging="720"/><w:rPr></w:rPr></w:pPr><w:r><w:rPr></w:rPr><w:t>Statusreports</w:t></w:r></w:p><w:p><w:pPr><w:pStyle w:val="Heading1"/><w:numPr><w:ilvl w:val="0"/><w:numId w:val="2"/></w:numPr><w:ind w:left="720" w:hanging="720"/><w:rPr></w:rPr></w:pPr><w:bookmarkStart w:id="7" w:name="__RefHeading___Toc126_835475472"/><w:bookmarkStart w:id="8" w:name="_Toc431468897"/><w:bookmarkEnd w:id="7"/><w:r><w:rPr></w:rPr><w:t>T</w:t></w:r><w:bookmarkEnd w:id="8"/><w:r><w:rPr></w:rPr><w:t>echnischer Ablauf</w:t></w:r></w:p><w:p><w:pPr><w:pStyle w:val="Heading1"/><w:numPr><w:ilvl w:val="0"/><w:numId w:val="2"/></w:numPr><w:ind w:left="720" w:hanging="720"/><w:rPr></w:rPr></w:pPr><w:bookmarkStart w:id="9" w:name="__RefHeading___Toc128_835475472"/><w:bookmarkEnd w:id="9"/><w:r><w:rPr></w:rPr><w:t>Projektplans</w:t></w:r></w:p><w:p><w:pPr><w:pStyle w:val="Heading1"/><w:numPr><w:ilvl w:val="0"/><w:numId w:val="2"/></w:numPr><w:ind w:left="720" w:hanging="720"/><w:rPr></w:rPr></w:pPr><w:bookmarkStart w:id="10" w:name="__RefHeading___Toc130_835475472"/><w:bookmarkEnd w:id="10"/><w:r><w:rPr></w:rPr><w:t>Iterationenplan</w:t></w:r></w:p><w:p><w:pPr><w:pStyle w:val="Heading1"/><w:numPr><w:ilvl w:val="0"/><w:numId w:val="2"/></w:numPr><w:ind w:left="720" w:hanging="720"/><w:rPr></w:rPr></w:pPr><w:bookmarkStart w:id="11" w:name="__RefHeading___Toc132_835475472"/><w:bookmarkEnd w:id="11"/><w:r><w:rPr></w:rPr><w:t>Anhänge</w:t></w:r></w:p><w:p><w:pPr><w:pStyle w:val="Heading1"/><w:numPr><w:ilvl w:val="0"/><w:numId w:val="0"/></w:numPr><w:spacing w:before="480" w:after="120"/><w:ind w:left="432" w:hanging="0"/><w:rPr></w:rPr></w:pPr><w:r><w:rPr></w:rPr></w:r></w:p><w:sectPr><w:headerReference w:type="default" r:id="rId5"/><w:footerReference w:type="default" r:id="rId6"/><w:type w:val="nextPage"/><w:pgSz w:w="11906" w:h="16838"/><w:pgMar w:left="1418" w:right="1134" w:header="709" w:top="1928" w:footer="454" w:bottom="1644" w:gutter="0"/><w:pgNumType w:fmt="decimal"/><w:formProt w:val="false"/><w:textDirection w:val="lrTb"/><w:docGrid w:type="default" w:linePitch="360" w:charSpace="4294965247"/></w:sectPr></w:body>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lenraster"/>
      <w:tblW w:w="9353" w:type="dxa"/>
      <w:jc w:val="left"/>
      <w:tblInd w:w="0" w:type="dxa"/>
      <w:tblCellMar>
        <w:top w:w="0" w:type="dxa"/>
        <w:left w:w="113" w:type="dxa"/>
        <w:bottom w:w="0" w:type="dxa"/>
        <w:right w:w="108" w:type="dxa"/>
      </w:tblCellMar>
      <w:tblLook w:val="01e0" w:noVBand="0" w:noHBand="0" w:lastColumn="1" w:firstColumn="1" w:lastRow="1" w:firstRow="1"/>
    </w:tblPr>
    <w:tblGrid>
      <w:gridCol w:w="3825"/>
      <w:gridCol w:w="938"/>
      <w:gridCol w:w="1046"/>
      <w:gridCol w:w="3543"/>
    </w:tblGrid>
    <w:tr>
      <w:trPr>
        <w:trHeight w:val="448" w:hRule="atLeast"/>
      </w:trPr>
      <w:tc>
        <w:tcPr>
          <w:tcW w:w="382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keepNext/>
            <w:tabs>
              <w:tab w:val="center" w:pos="1309" w:leader="none"/>
              <w:tab w:val="center" w:pos="4536" w:leader="none"/>
              <w:tab w:val="right" w:pos="9072" w:leader="none"/>
            </w:tabs>
            <w:spacing w:lineRule="atLeast" w:line="280" w:before="0" w:after="0"/>
            <w:rPr>
              <w:rFonts w:ascii="Arial" w:hAnsi="Arial" w:eastAsia="Times New Roman" w:cs="Times New Roman"/>
              <w:szCs w:val="20"/>
              <w:lang w:eastAsia="de-CH"/>
            </w:rPr>
          </w:pPr>
          <w:r>
            <w:rPr>
              <w:rFonts w:eastAsia="Times New Roman" w:cs="Times New Roman"/>
              <w:szCs w:val="20"/>
              <w:lang w:eastAsia="de-CH"/>
            </w:rPr>
          </w:r>
        </w:p>
      </w:tc>
      <w:tc>
        <w:tcPr>
          <w:tcW w:w="93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keepNext/>
            <w:spacing w:lineRule="atLeast" w:line="280" w:before="0" w:after="0"/>
            <w:rPr>
              <w:rFonts w:ascii="Arial" w:hAnsi="Arial" w:eastAsia="Times New Roman" w:cs="Times New Roman"/>
              <w:szCs w:val="20"/>
              <w:lang w:eastAsia="de-CH"/>
            </w:rPr>
          </w:pPr>
          <w:r>
            <w:rPr>
              <w:rFonts w:eastAsia="Times New Roman" w:cs="Times New Roman"/>
              <w:szCs w:val="20"/>
              <w:lang w:eastAsia="de-CH"/>
            </w:rPr>
          </w:r>
        </w:p>
      </w:tc>
      <w:tc>
        <w:tcPr>
          <w:tcW w:w="1046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keepNext/>
            <w:spacing w:lineRule="atLeast" w:line="280" w:before="0" w:after="0"/>
            <w:rPr>
              <w:rFonts w:ascii="Arial" w:hAnsi="Arial" w:eastAsia="Times New Roman" w:cs="Times New Roman"/>
              <w:szCs w:val="20"/>
              <w:lang w:eastAsia="de-CH"/>
            </w:rPr>
          </w:pPr>
          <w:r>
            <w:rPr>
              <w:rFonts w:eastAsia="Times New Roman" w:cs="Times New Roman"/>
              <w:szCs w:val="20"/>
              <w:lang w:eastAsia="de-CH"/>
            </w:rPr>
          </w:r>
        </w:p>
      </w:tc>
      <w:tc>
        <w:tcPr>
          <w:tcW w:w="354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keepNext/>
            <w:spacing w:lineRule="atLeast" w:line="280" w:before="0" w:after="0"/>
            <w:rPr>
              <w:rFonts w:ascii="Arial" w:hAnsi="Arial" w:eastAsia="Times New Roman" w:cs="Times New Roman"/>
              <w:szCs w:val="20"/>
              <w:lang w:eastAsia="de-CH"/>
            </w:rPr>
          </w:pPr>
          <w:r>
            <w:rPr>
              <w:rFonts w:eastAsia="Times New Roman" w:cs="Times New Roman"/>
              <w:szCs w:val="20"/>
              <w:lang w:eastAsia="de-CH"/>
            </w:rPr>
          </w:r>
        </w:p>
      </w:tc>
    </w:tr>
    <w:tr>
      <w:trPr>
        <w:trHeight w:val="567" w:hRule="atLeast"/>
      </w:trPr>
      <w:tc>
        <w:tcPr>
          <w:tcW w:w="382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keepNext/>
            <w:tabs>
              <w:tab w:val="center" w:pos="1309" w:leader="none"/>
              <w:tab w:val="center" w:pos="4536" w:leader="none"/>
              <w:tab w:val="right" w:pos="9072" w:leader="none"/>
            </w:tabs>
            <w:spacing w:lineRule="atLeast" w:line="280" w:before="0" w:after="0"/>
            <w:rPr>
              <w:szCs w:val="16"/>
            </w:rPr>
          </w:pPr>
          <w:r>
            <w:rPr>
              <w:rFonts w:eastAsia="Times New Roman" w:cs="Times New Roman"/>
              <w:szCs w:val="16"/>
              <w:lang w:eastAsia="de-CH"/>
            </w:rPr>
            <w:t>FHNW IP5 - FloxRox Visualisierungs Applikation</w:t>
            <w:tab/>
          </w:r>
        </w:p>
      </w:tc>
      <w:tc>
        <w:tcPr>
          <w:tcW w:w="93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keepNext/>
            <w:spacing w:lineRule="atLeast" w:line="280" w:before="0" w:after="0"/>
            <w:rPr>
              <w:rFonts w:ascii="Arial" w:hAnsi="Arial" w:eastAsia="Times New Roman" w:cs="Times New Roman"/>
              <w:szCs w:val="20"/>
              <w:lang w:eastAsia="de-CH"/>
            </w:rPr>
          </w:pPr>
          <w:r>
            <w:rPr>
              <w:rFonts w:eastAsia="Times New Roman" w:cs="Times New Roman"/>
              <w:szCs w:val="20"/>
              <w:lang w:eastAsia="de-CH"/>
            </w:rPr>
          </w:r>
        </w:p>
        <w:p>
          <w:pPr>
            <w:pStyle w:val="Footer"/>
            <w:keepNext/>
            <w:spacing w:lineRule="atLeast" w:line="280" w:before="0" w:after="0"/>
            <w:rPr>
              <w:rFonts w:ascii="Arial" w:hAnsi="Arial" w:eastAsia="Times New Roman" w:cs="Times New Roman"/>
              <w:szCs w:val="20"/>
              <w:lang w:eastAsia="de-CH"/>
            </w:rPr>
          </w:pPr>
          <w:r>
            <w:rPr>
              <w:rFonts w:eastAsia="Times New Roman" w:cs="Times New Roman"/>
              <w:szCs w:val="20"/>
              <w:lang w:eastAsia="de-CH"/>
            </w:rPr>
          </w:r>
        </w:p>
      </w:tc>
      <w:tc>
        <w:tcPr>
          <w:tcW w:w="1046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keepNext/>
            <w:spacing w:lineRule="atLeast" w:line="280" w:before="0" w:after="0"/>
            <w:rPr>
              <w:rFonts w:ascii="Arial" w:hAnsi="Arial" w:eastAsia="Times New Roman" w:cs="Times New Roman"/>
              <w:szCs w:val="20"/>
              <w:lang w:eastAsia="de-CH"/>
            </w:rPr>
          </w:pPr>
          <w:r>
            <w:rPr>
              <w:rFonts w:eastAsia="Times New Roman" w:cs="Times New Roman"/>
              <w:szCs w:val="20"/>
              <w:lang w:eastAsia="de-CH"/>
            </w:rPr>
          </w:r>
        </w:p>
      </w:tc>
      <w:tc>
        <w:tcPr>
          <w:tcW w:w="354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keepNext/>
            <w:spacing w:lineRule="atLeast" w:line="280" w:before="0" w:after="0"/>
            <w:rPr>
              <w:szCs w:val="16"/>
            </w:rPr>
          </w:pPr>
          <w:r>
            <w:rPr>
              <w:rFonts w:eastAsia="Times New Roman" w:cs="Times New Roman"/>
              <w:szCs w:val="16"/>
              <w:lang w:eastAsia="de-CH"/>
            </w:rPr>
            <w:t>roland.mosimann@students.fhnw.ch</w:t>
          </w:r>
        </w:p>
        <w:p>
          <w:pPr>
            <w:pStyle w:val="Footer"/>
            <w:keepNext/>
            <w:spacing w:lineRule="atLeast" w:line="280" w:before="0" w:after="0"/>
            <w:rPr>
              <w:szCs w:val="16"/>
            </w:rPr>
          </w:pPr>
          <w:bookmarkStart w:id="0" w:name="Fusszeile"/>
          <w:bookmarkEnd w:id="0"/>
          <w:r>
            <w:rPr>
              <w:rFonts w:eastAsia="Times New Roman" w:cs="Times New Roman"/>
              <w:szCs w:val="16"/>
              <w:lang w:eastAsia="de-CH"/>
            </w:rPr>
            <w:t>patrick.wigger@students.fhnw.ch</w:t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left" w:pos="1134" w:leader="none"/>
        <w:tab w:val="center" w:pos="4536" w:leader="none"/>
        <w:tab w:val="right" w:pos="9072" w:leader="none"/>
      </w:tabs>
      <w:rPr/>
    </w:pPr>
    <w:r>
      <w:rPr/>
      <w:t xml:space="preserve">Seite 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</w:p>
  <w:p>
    <w:pPr>
      <w:pStyle w:val="Footer"/>
      <w:tabs>
        <w:tab w:val="left" w:pos="1134" w:leader="none"/>
        <w:tab w:val="center" w:pos="4536" w:leader="none"/>
        <w:tab w:val="right" w:pos="9072" w:leader="none"/>
      </w:tabs>
      <w:rPr/>
    </w:pPr>
    <w:r>
      <w:rPr/>
    </w:r>
  </w:p>
  <w:p>
    <w:pPr>
      <w:pStyle w:val="Footer"/>
      <w:tabs>
        <w:tab w:val="left" w:pos="1134" w:leader="none"/>
        <w:tab w:val="center" w:pos="4536" w:leader="none"/>
        <w:tab w:val="right" w:pos="9072" w:leader="none"/>
      </w:tabs>
      <w:rPr/>
    </w:pPr>
    <w:r>
      <w:rPr/>
    </w:r>
  </w:p>
  <w:p>
    <w:pPr>
      <w:pStyle w:val="Footer"/>
      <w:tabs>
        <w:tab w:val="left" w:pos="1134" w:leader="none"/>
        <w:tab w:val="center" w:pos="4536" w:leader="none"/>
        <w:tab w:val="right" w:pos="9072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6"/>
  <w:defaultTabStop w:val="643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CH" w:eastAsia="ja-JP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CH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406bf8"/>
    <w:pPr>
      <w:widowControl/>
      <w:suppressAutoHyphens w:val="false"/>
      <w:bidi w:val="0"/>
      <w:spacing w:lineRule="auto" w:line="240" w:before="0" w:after="0"/>
      <w:jc w:val="left"/>
    </w:pPr>
    <w:rPr>
      <w:rFonts w:ascii="Arial" w:hAnsi="Arial" w:eastAsia="Calibri" w:cs="" w:cstheme="minorBidi" w:eastAsiaTheme="minorHAnsi"/>
      <w:color w:val="00000A"/>
      <w:sz w:val="22"/>
      <w:szCs w:val="22"/>
      <w:lang w:val="de-CH" w:eastAsia="en-US" w:bidi="ar-SA"/>
    </w:rPr>
  </w:style>
  <w:style w:type="paragraph" w:styleId="Heading1">
    <w:name w:val="Heading 1"/>
    <w:basedOn w:val="Normal"/>
    <w:link w:val="berschrift1Zchn"/>
    <w:uiPriority w:val="9"/>
    <w:qFormat/>
    <w:rsid w:val="006f7fc7"/>
    <w:pPr>
      <w:keepNext/>
      <w:keepLines/>
      <w:numPr>
        <w:ilvl w:val="0"/>
        <w:numId w:val="1"/>
      </w:numPr>
      <w:tabs/>
      <w:spacing w:before="480" w:after="120"/>
      <w:ind w:left="720" w:hanging="720"/>
      <w:outlineLvl w:val="0"/>
      <w:outlineLvl w:val="0"/>
    </w:pPr>
    <w:rPr>
      <w:rFonts w:eastAsia="ＭＳ ゴシック" w:cs="" w:cstheme="majorBidi" w:eastAsiaTheme="majorEastAsia"/>
      <w:b/>
      <w:bCs/>
      <w:sz w:val="28"/>
      <w:szCs w:val="28"/>
    </w:rPr>
  </w:style>
  <w:style w:type="paragraph" w:styleId="Heading2">
    <w:name w:val="Heading 2"/>
    <w:basedOn w:val="Heading1"/>
    <w:link w:val="berschrift2Zchn"/>
    <w:autoRedefine/>
    <w:uiPriority w:val="9"/>
    <w:unhideWhenUsed/>
    <w:qFormat/>
    <w:rsid w:val="00745186"/>
    <w:pPr>
      <w:numPr>
        <w:ilvl w:val="1"/>
        <w:numId w:val="1"/>
      </w:numPr>
      <w:tabs/>
      <w:spacing w:before="280" w:after="120"/>
      <w:ind w:left="720" w:hanging="720"/>
      <w:outlineLvl w:val="1"/>
      <w:outlineLvl w:val="1"/>
    </w:pPr>
    <w:rPr>
      <w:bCs w:val="false"/>
      <w:sz w:val="22"/>
      <w:szCs w:val="26"/>
    </w:rPr>
  </w:style>
  <w:style w:type="paragraph" w:styleId="Heading3">
    <w:name w:val="Heading 3"/>
    <w:basedOn w:val="Normal"/>
    <w:link w:val="berschrift3Zchn"/>
    <w:uiPriority w:val="9"/>
    <w:qFormat/>
    <w:rsid w:val="00745186"/>
    <w:pPr>
      <w:keepNext/>
      <w:keepLines/>
      <w:numPr>
        <w:ilvl w:val="2"/>
        <w:numId w:val="1"/>
      </w:numPr>
      <w:spacing w:before="280" w:after="120"/>
      <w:outlineLvl w:val="2"/>
      <w:outlineLvl w:val="2"/>
    </w:pPr>
    <w:rPr>
      <w:rFonts w:eastAsia="ＭＳ ゴシック" w:cs="" w:cstheme="majorBidi" w:eastAsiaTheme="majorEastAsia"/>
      <w:b/>
      <w:bCs/>
    </w:rPr>
  </w:style>
  <w:style w:type="paragraph" w:styleId="Heading4">
    <w:name w:val="Heading 4"/>
    <w:basedOn w:val="Normal"/>
    <w:link w:val="berschrift4Zchn"/>
    <w:uiPriority w:val="9"/>
    <w:unhideWhenUsed/>
    <w:qFormat/>
    <w:rsid w:val="00633a4f"/>
    <w:pPr>
      <w:keepNext/>
      <w:keepLines/>
      <w:numPr>
        <w:ilvl w:val="3"/>
        <w:numId w:val="1"/>
      </w:numPr>
      <w:ind w:left="737" w:hanging="737"/>
      <w:outlineLvl w:val="3"/>
      <w:outlineLvl w:val="3"/>
    </w:pPr>
    <w:rPr>
      <w:rFonts w:eastAsia="ＭＳ ゴシック" w:cs="" w:cstheme="majorBidi" w:eastAsiaTheme="majorEastAsia"/>
      <w:b/>
      <w:bCs/>
      <w:iCs/>
    </w:rPr>
  </w:style>
  <w:style w:type="paragraph" w:styleId="Heading5">
    <w:name w:val="Heading 5"/>
    <w:basedOn w:val="Normal"/>
    <w:link w:val="berschrift5Zchn"/>
    <w:uiPriority w:val="9"/>
    <w:unhideWhenUsed/>
    <w:qFormat/>
    <w:rsid w:val="00405b61"/>
    <w:pPr>
      <w:keepNext/>
      <w:keepLines/>
      <w:numPr>
        <w:ilvl w:val="4"/>
        <w:numId w:val="1"/>
      </w:numPr>
      <w:spacing w:before="200" w:after="0"/>
      <w:outlineLvl w:val="4"/>
      <w:outlineLvl w:val="4"/>
    </w:pPr>
    <w:rPr>
      <w:rFonts w:eastAsia="ＭＳ ゴシック" w:cs="" w:cstheme="majorBidi" w:eastAsiaTheme="majorEastAsia"/>
      <w:b/>
      <w:color w:val="000000" w:themeColor="text1"/>
    </w:rPr>
  </w:style>
  <w:style w:type="paragraph" w:styleId="Heading6">
    <w:name w:val="Heading 6"/>
    <w:basedOn w:val="Normal"/>
    <w:link w:val="berschrift6Zchn"/>
    <w:uiPriority w:val="9"/>
    <w:semiHidden/>
    <w:unhideWhenUsed/>
    <w:qFormat/>
    <w:rsid w:val="00405b61"/>
    <w:pPr>
      <w:keepNext/>
      <w:keepLines/>
      <w:numPr>
        <w:ilvl w:val="5"/>
        <w:numId w:val="1"/>
      </w:numPr>
      <w:spacing w:before="200" w:after="0"/>
      <w:outlineLvl w:val="5"/>
      <w:outlineLvl w:val="5"/>
    </w:pPr>
    <w:rPr>
      <w:rFonts w:eastAsia="ＭＳ ゴシック" w:cs="" w:cstheme="majorBidi" w:eastAsiaTheme="majorEastAsia"/>
      <w:i/>
      <w:iCs/>
      <w:color w:val="000000" w:themeColor="text1"/>
    </w:rPr>
  </w:style>
  <w:style w:type="paragraph" w:styleId="Heading7">
    <w:name w:val="Heading 7"/>
    <w:basedOn w:val="Normal"/>
    <w:link w:val="berschrift7Zchn"/>
    <w:uiPriority w:val="9"/>
    <w:semiHidden/>
    <w:unhideWhenUsed/>
    <w:qFormat/>
    <w:rsid w:val="00be2edc"/>
    <w:pPr>
      <w:keepNext/>
      <w:keepLines/>
      <w:numPr>
        <w:ilvl w:val="6"/>
        <w:numId w:val="1"/>
      </w:numPr>
      <w:spacing w:before="200" w:after="0"/>
      <w:outlineLvl w:val="6"/>
      <w:outlineLvl w:val="6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link w:val="berschrift8Zchn"/>
    <w:uiPriority w:val="9"/>
    <w:semiHidden/>
    <w:unhideWhenUsed/>
    <w:qFormat/>
    <w:rsid w:val="00be2edc"/>
    <w:pPr>
      <w:keepNext/>
      <w:keepLines/>
      <w:numPr>
        <w:ilvl w:val="7"/>
        <w:numId w:val="1"/>
      </w:numPr>
      <w:spacing w:before="200" w:after="0"/>
      <w:outlineLvl w:val="7"/>
      <w:outlineLvl w:val="7"/>
    </w:pPr>
    <w:rPr>
      <w:rFonts w:ascii="Cambria" w:hAnsi="Cambria" w:eastAsia="ＭＳ ゴシック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link w:val="berschrift9Zchn"/>
    <w:uiPriority w:val="9"/>
    <w:semiHidden/>
    <w:unhideWhenUsed/>
    <w:qFormat/>
    <w:rsid w:val="00be2edc"/>
    <w:pPr>
      <w:keepNext/>
      <w:keepLines/>
      <w:numPr>
        <w:ilvl w:val="8"/>
        <w:numId w:val="1"/>
      </w:numPr>
      <w:spacing w:before="200" w:after="0"/>
      <w:outlineLvl w:val="8"/>
      <w:outlineLvl w:val="8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84cf6"/>
    <w:rPr>
      <w:color w:val="808080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884cf6"/>
    <w:rPr>
      <w:rFonts w:ascii="Tahoma" w:hAnsi="Tahoma" w:cs="Tahoma"/>
      <w:sz w:val="16"/>
      <w:szCs w:val="16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a76598"/>
    <w:rPr>
      <w:rFonts w:ascii="Arial" w:hAnsi="Arial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cc7bf8"/>
    <w:rPr>
      <w:rFonts w:ascii="Arial" w:hAnsi="Arial"/>
      <w:sz w:val="16"/>
    </w:rPr>
  </w:style>
  <w:style w:type="character" w:styleId="AnredeZchn" w:customStyle="1">
    <w:name w:val="Anrede Zchn"/>
    <w:basedOn w:val="DefaultParagraphFont"/>
    <w:link w:val="Anrede"/>
    <w:uiPriority w:val="99"/>
    <w:qFormat/>
    <w:rsid w:val="007c2cba"/>
    <w:rPr>
      <w:rFonts w:ascii="Arial" w:hAnsi="Arial"/>
    </w:rPr>
  </w:style>
  <w:style w:type="character" w:styleId="UnterschriftZchn" w:customStyle="1">
    <w:name w:val="Unterschrift Zchn"/>
    <w:basedOn w:val="DefaultParagraphFont"/>
    <w:link w:val="Unterschrift"/>
    <w:uiPriority w:val="99"/>
    <w:qFormat/>
    <w:rsid w:val="007c2cba"/>
    <w:rPr>
      <w:rFonts w:ascii="Arial" w:hAnsi="Arial"/>
    </w:rPr>
  </w:style>
  <w:style w:type="character" w:styleId="DatumZchn" w:customStyle="1">
    <w:name w:val="Datum Zchn"/>
    <w:basedOn w:val="DefaultParagraphFont"/>
    <w:link w:val="Datum"/>
    <w:uiPriority w:val="99"/>
    <w:qFormat/>
    <w:rsid w:val="0005534a"/>
    <w:rPr>
      <w:rFonts w:ascii="Arial" w:hAnsi="Arial"/>
    </w:rPr>
  </w:style>
  <w:style w:type="character" w:styleId="GruformelZchn" w:customStyle="1">
    <w:name w:val="Grußformel Zchn"/>
    <w:basedOn w:val="DefaultParagraphFont"/>
    <w:link w:val="Gruformel"/>
    <w:uiPriority w:val="99"/>
    <w:qFormat/>
    <w:rsid w:val="000f7f62"/>
    <w:rPr>
      <w:rFonts w:ascii="Arial" w:hAnsi="Arial"/>
    </w:rPr>
  </w:style>
  <w:style w:type="character" w:styleId="TitelZchn" w:customStyle="1">
    <w:name w:val="Titel Zchn"/>
    <w:basedOn w:val="DefaultParagraphFont"/>
    <w:link w:val="Titel"/>
    <w:uiPriority w:val="10"/>
    <w:qFormat/>
    <w:rsid w:val="00976795"/>
    <w:rPr>
      <w:rFonts w:ascii="Arial" w:hAnsi="Arial" w:eastAsia="ＭＳ ゴシック" w:cs="" w:cstheme="majorBidi" w:eastAsiaTheme="majorEastAsia"/>
      <w:b/>
      <w:spacing w:val="5"/>
      <w:sz w:val="28"/>
      <w:szCs w:val="52"/>
    </w:rPr>
  </w:style>
  <w:style w:type="character" w:styleId="FunotentextZchn" w:customStyle="1">
    <w:name w:val="Fußnotentext Zchn"/>
    <w:basedOn w:val="DefaultParagraphFont"/>
    <w:link w:val="Funotentext"/>
    <w:uiPriority w:val="99"/>
    <w:qFormat/>
    <w:rsid w:val="00c53603"/>
    <w:rPr>
      <w:rFonts w:ascii="Arial" w:hAnsi="Arial"/>
      <w:sz w:val="16"/>
      <w:szCs w:val="20"/>
    </w:rPr>
  </w:style>
  <w:style w:type="character" w:styleId="Footnotereference">
    <w:name w:val="footnote reference"/>
    <w:basedOn w:val="DefaultParagraphFont"/>
    <w:uiPriority w:val="99"/>
    <w:unhideWhenUsed/>
    <w:qFormat/>
    <w:rsid w:val="00974725"/>
    <w:rPr>
      <w:sz w:val="22"/>
      <w:vertAlign w:val="superscript"/>
    </w:rPr>
  </w:style>
  <w:style w:type="character" w:styleId="InternetLink">
    <w:name w:val="Internet Link"/>
    <w:basedOn w:val="DefaultParagraphFont"/>
    <w:uiPriority w:val="99"/>
    <w:unhideWhenUsed/>
    <w:rsid w:val="00405b61"/>
    <w:rPr>
      <w:color w:val="000000" w:themeColor="text1"/>
      <w:u w:val="none"/>
    </w:rPr>
  </w:style>
  <w:style w:type="character" w:styleId="UntertitelZchn" w:customStyle="1">
    <w:name w:val="Untertitel Zchn"/>
    <w:basedOn w:val="DefaultParagraphFont"/>
    <w:link w:val="Untertitel"/>
    <w:uiPriority w:val="11"/>
    <w:qFormat/>
    <w:rsid w:val="009e67a7"/>
    <w:rPr>
      <w:rFonts w:ascii="Arial" w:hAnsi="Arial" w:eastAsia="ＭＳ ゴシック" w:cs="" w:cstheme="majorBidi" w:eastAsiaTheme="majorEastAsia"/>
      <w:iCs/>
      <w:spacing w:val="15"/>
      <w:sz w:val="28"/>
      <w:szCs w:val="24"/>
    </w:rPr>
  </w:style>
  <w:style w:type="character" w:styleId="TabelleText" w:customStyle="1">
    <w:name w:val="Tabelle - Text"/>
    <w:basedOn w:val="DefaultParagraphFont"/>
    <w:qFormat/>
    <w:rsid w:val="009e67a7"/>
    <w:rPr>
      <w:rFonts w:ascii="Arial" w:hAnsi="Arial" w:cs="Times New Roman"/>
      <w:color w:val="00000A"/>
      <w:sz w:val="22"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6f7fc7"/>
    <w:rPr>
      <w:rFonts w:ascii="Arial" w:hAnsi="Arial" w:eastAsia="ＭＳ ゴシック" w:cs="" w:cstheme="majorBidi" w:eastAsiaTheme="majorEastAsia"/>
      <w:b/>
      <w:bCs/>
      <w:sz w:val="28"/>
      <w:szCs w:val="28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745186"/>
    <w:rPr>
      <w:rFonts w:ascii="Arial" w:hAnsi="Arial" w:eastAsia="ＭＳ ゴシック" w:cs="" w:cstheme="majorBidi" w:eastAsiaTheme="majorEastAsia"/>
      <w:b/>
      <w:szCs w:val="26"/>
    </w:rPr>
  </w:style>
  <w:style w:type="character" w:styleId="Berschrift3Zchn" w:customStyle="1">
    <w:name w:val="Überschrift 3 Zchn"/>
    <w:basedOn w:val="DefaultParagraphFont"/>
    <w:link w:val="berschrift3"/>
    <w:uiPriority w:val="9"/>
    <w:qFormat/>
    <w:rsid w:val="00745186"/>
    <w:rPr>
      <w:rFonts w:ascii="Arial" w:hAnsi="Arial" w:eastAsia="ＭＳ ゴシック" w:cs="" w:cstheme="majorBidi" w:eastAsiaTheme="majorEastAsia"/>
      <w:b/>
      <w:bCs/>
    </w:rPr>
  </w:style>
  <w:style w:type="character" w:styleId="Berschrift4Zchn" w:customStyle="1">
    <w:name w:val="Überschrift 4 Zchn"/>
    <w:basedOn w:val="DefaultParagraphFont"/>
    <w:link w:val="berschrift4"/>
    <w:uiPriority w:val="9"/>
    <w:qFormat/>
    <w:rsid w:val="00633a4f"/>
    <w:rPr>
      <w:rFonts w:ascii="Arial" w:hAnsi="Arial" w:eastAsia="ＭＳ ゴシック" w:cs="" w:cstheme="majorBidi" w:eastAsiaTheme="majorEastAsia"/>
      <w:b/>
      <w:bCs/>
      <w:iCs/>
    </w:rPr>
  </w:style>
  <w:style w:type="character" w:styleId="Berschrift5Zchn" w:customStyle="1">
    <w:name w:val="Überschrift 5 Zchn"/>
    <w:basedOn w:val="DefaultParagraphFont"/>
    <w:link w:val="berschrift5"/>
    <w:uiPriority w:val="9"/>
    <w:qFormat/>
    <w:rsid w:val="00405b61"/>
    <w:rPr>
      <w:rFonts w:ascii="Arial" w:hAnsi="Arial" w:eastAsia="ＭＳ ゴシック" w:cs="" w:cstheme="majorBidi" w:eastAsiaTheme="majorEastAsia"/>
      <w:b/>
      <w:color w:val="000000" w:themeColor="text1"/>
    </w:rPr>
  </w:style>
  <w:style w:type="character" w:styleId="Berschrift6Zchn" w:customStyle="1">
    <w:name w:val="Überschrift 6 Zchn"/>
    <w:basedOn w:val="DefaultParagraphFont"/>
    <w:link w:val="berschrift6"/>
    <w:uiPriority w:val="9"/>
    <w:semiHidden/>
    <w:qFormat/>
    <w:rsid w:val="00405b61"/>
    <w:rPr>
      <w:rFonts w:ascii="Arial" w:hAnsi="Arial" w:eastAsia="ＭＳ ゴシック" w:cs="" w:cstheme="majorBidi" w:eastAsiaTheme="majorEastAsia"/>
      <w:i/>
      <w:iCs/>
      <w:color w:val="000000" w:themeColor="text1"/>
    </w:rPr>
  </w:style>
  <w:style w:type="character" w:styleId="Berschrift7Zchn" w:customStyle="1">
    <w:name w:val="Überschrift 7 Zchn"/>
    <w:basedOn w:val="DefaultParagraphFont"/>
    <w:link w:val="berschrift7"/>
    <w:uiPriority w:val="9"/>
    <w:semiHidden/>
    <w:qFormat/>
    <w:rsid w:val="00be2edc"/>
    <w:rPr>
      <w:rFonts w:ascii="Cambria" w:hAnsi="Cambria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Berschrift8Zchn" w:customStyle="1">
    <w:name w:val="Überschrift 8 Zchn"/>
    <w:basedOn w:val="DefaultParagraphFont"/>
    <w:link w:val="berschrift8"/>
    <w:uiPriority w:val="9"/>
    <w:semiHidden/>
    <w:qFormat/>
    <w:rsid w:val="00be2edc"/>
    <w:rPr>
      <w:rFonts w:ascii="Cambria" w:hAnsi="Cambria" w:eastAsia="ＭＳ ゴシック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Berschrift9Zchn" w:customStyle="1">
    <w:name w:val="Überschrift 9 Zchn"/>
    <w:basedOn w:val="DefaultParagraphFont"/>
    <w:link w:val="berschrift9"/>
    <w:uiPriority w:val="9"/>
    <w:semiHidden/>
    <w:qFormat/>
    <w:rsid w:val="00be2edc"/>
    <w:rPr>
      <w:rFonts w:ascii="Cambria" w:hAnsi="Cambria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8110be"/>
    <w:rPr>
      <w:b/>
      <w:b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color w:val="00000A"/>
    </w:rPr>
  </w:style>
  <w:style w:type="character" w:styleId="ListLabel17">
    <w:name w:val="ListLabel 17"/>
    <w:qFormat/>
    <w:rPr>
      <w:color w:val="00000A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884cf6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KopfzeileZchn"/>
    <w:uiPriority w:val="99"/>
    <w:unhideWhenUsed/>
    <w:rsid w:val="00a76598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chn"/>
    <w:uiPriority w:val="99"/>
    <w:unhideWhenUsed/>
    <w:rsid w:val="00cc7bf8"/>
    <w:pPr>
      <w:tabs>
        <w:tab w:val="center" w:pos="4536" w:leader="none"/>
        <w:tab w:val="right" w:pos="9072" w:leader="none"/>
      </w:tabs>
    </w:pPr>
    <w:rPr>
      <w:sz w:val="16"/>
    </w:rPr>
  </w:style>
  <w:style w:type="paragraph" w:styleId="ComplimentaryClose">
    <w:name w:val="Salutation"/>
    <w:basedOn w:val="Normal"/>
    <w:link w:val="AnredeZchn"/>
    <w:uiPriority w:val="99"/>
    <w:rsid w:val="007c2cba"/>
    <w:pPr>
      <w:spacing w:before="260" w:after="260"/>
    </w:pPr>
    <w:rPr/>
  </w:style>
  <w:style w:type="paragraph" w:styleId="Signature">
    <w:name w:val="Signature"/>
    <w:basedOn w:val="Normal"/>
    <w:link w:val="UnterschriftZchn"/>
    <w:uiPriority w:val="99"/>
    <w:rsid w:val="007c2cba"/>
    <w:pPr>
      <w:spacing w:before="780" w:after="0"/>
    </w:pPr>
    <w:rPr/>
  </w:style>
  <w:style w:type="paragraph" w:styleId="Date">
    <w:name w:val="Date"/>
    <w:basedOn w:val="Normal"/>
    <w:link w:val="DatumZchn"/>
    <w:uiPriority w:val="99"/>
    <w:qFormat/>
    <w:rsid w:val="0005534a"/>
    <w:pPr>
      <w:spacing w:before="1340" w:after="520"/>
    </w:pPr>
    <w:rPr/>
  </w:style>
  <w:style w:type="paragraph" w:styleId="Closing">
    <w:name w:val="Closing"/>
    <w:basedOn w:val="Normal"/>
    <w:link w:val="GruformelZchn"/>
    <w:uiPriority w:val="99"/>
    <w:qFormat/>
    <w:rsid w:val="000f7f62"/>
    <w:pPr>
      <w:spacing w:before="520" w:after="0"/>
    </w:pPr>
    <w:rPr/>
  </w:style>
  <w:style w:type="paragraph" w:styleId="Title">
    <w:name w:val="Title"/>
    <w:basedOn w:val="Normal"/>
    <w:link w:val="TitelZchn"/>
    <w:uiPriority w:val="10"/>
    <w:qFormat/>
    <w:rsid w:val="00976795"/>
    <w:pPr>
      <w:spacing w:before="260" w:after="0"/>
      <w:contextualSpacing/>
    </w:pPr>
    <w:rPr>
      <w:rFonts w:eastAsia="ＭＳ ゴシック" w:cs="" w:cstheme="majorBidi" w:eastAsiaTheme="majorEastAsia"/>
      <w:b/>
      <w:spacing w:val="5"/>
      <w:sz w:val="28"/>
      <w:szCs w:val="52"/>
    </w:rPr>
  </w:style>
  <w:style w:type="paragraph" w:styleId="ListParagraph">
    <w:name w:val="List Paragraph"/>
    <w:basedOn w:val="Normal"/>
    <w:uiPriority w:val="34"/>
    <w:qFormat/>
    <w:rsid w:val="00572350"/>
    <w:pPr>
      <w:spacing w:before="0" w:after="0"/>
      <w:ind w:left="567" w:hanging="567"/>
      <w:contextualSpacing/>
    </w:pPr>
    <w:rPr/>
  </w:style>
  <w:style w:type="paragraph" w:styleId="Footnotetext">
    <w:name w:val="footnote text"/>
    <w:basedOn w:val="Normal"/>
    <w:link w:val="FunotentextZchn"/>
    <w:uiPriority w:val="99"/>
    <w:unhideWhenUsed/>
    <w:qFormat/>
    <w:rsid w:val="00c53603"/>
    <w:pPr/>
    <w:rPr>
      <w:sz w:val="16"/>
      <w:szCs w:val="20"/>
    </w:rPr>
  </w:style>
  <w:style w:type="paragraph" w:styleId="ListBullet">
    <w:name w:val="List Bullet"/>
    <w:basedOn w:val="Normal"/>
    <w:uiPriority w:val="99"/>
    <w:qFormat/>
    <w:rsid w:val="00df7d0c"/>
    <w:pPr>
      <w:spacing w:before="0" w:after="0"/>
      <w:contextualSpacing/>
    </w:pPr>
    <w:rPr/>
  </w:style>
  <w:style w:type="paragraph" w:styleId="ListBullet2">
    <w:name w:val="List Bullet 2"/>
    <w:basedOn w:val="Normal"/>
    <w:uiPriority w:val="99"/>
    <w:qFormat/>
    <w:rsid w:val="00df7d0c"/>
    <w:pPr>
      <w:tabs>
        <w:tab w:val="left" w:pos="1134" w:leader="none"/>
      </w:tabs>
      <w:spacing w:before="0" w:after="0"/>
      <w:contextualSpacing/>
    </w:pPr>
    <w:rPr/>
  </w:style>
  <w:style w:type="paragraph" w:styleId="ListBullet3">
    <w:name w:val="List Bullet 3"/>
    <w:basedOn w:val="Normal"/>
    <w:uiPriority w:val="99"/>
    <w:qFormat/>
    <w:rsid w:val="00df7d0c"/>
    <w:pPr>
      <w:spacing w:before="0" w:after="0"/>
      <w:contextualSpacing/>
    </w:pPr>
    <w:rPr/>
  </w:style>
  <w:style w:type="paragraph" w:styleId="Subtitle">
    <w:name w:val="Subtitle"/>
    <w:basedOn w:val="Title"/>
    <w:link w:val="UntertitelZchn"/>
    <w:uiPriority w:val="11"/>
    <w:qFormat/>
    <w:rsid w:val="009e67a7"/>
    <w:pPr>
      <w:spacing w:before="0" w:after="0"/>
      <w:contextualSpacing/>
    </w:pPr>
    <w:rPr>
      <w:b w:val="false"/>
      <w:iCs/>
      <w:spacing w:val="15"/>
      <w:szCs w:val="24"/>
    </w:rPr>
  </w:style>
  <w:style w:type="paragraph" w:styleId="Verfasser" w:customStyle="1">
    <w:name w:val="Verfasser"/>
    <w:basedOn w:val="Normal"/>
    <w:qFormat/>
    <w:rsid w:val="00ac0f7d"/>
    <w:pPr>
      <w:spacing w:before="600" w:after="0"/>
      <w:contextualSpacing/>
    </w:pPr>
    <w:rPr/>
  </w:style>
  <w:style w:type="paragraph" w:styleId="Copyright" w:customStyle="1">
    <w:name w:val="Copyright"/>
    <w:basedOn w:val="Normal"/>
    <w:qFormat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paragraph" w:styleId="Contents1">
    <w:name w:val="TOC 1"/>
    <w:basedOn w:val="Normal"/>
    <w:autoRedefine/>
    <w:uiPriority w:val="39"/>
    <w:unhideWhenUsed/>
    <w:rsid w:val="007d3d38"/>
    <w:pPr>
      <w:tabs>
        <w:tab w:val="left" w:pos="1134" w:leader="none"/>
        <w:tab w:val="right" w:pos="9356" w:leader="none"/>
      </w:tabs>
      <w:spacing w:before="0" w:after="100"/>
      <w:ind w:left="1134" w:hanging="1134"/>
    </w:pPr>
    <w:rPr/>
  </w:style>
  <w:style w:type="paragraph" w:styleId="Contents2">
    <w:name w:val="TOC 2"/>
    <w:basedOn w:val="Normal"/>
    <w:autoRedefine/>
    <w:uiPriority w:val="39"/>
    <w:unhideWhenUsed/>
    <w:rsid w:val="007d3d38"/>
    <w:pPr>
      <w:tabs>
        <w:tab w:val="left" w:pos="1134" w:leader="none"/>
        <w:tab w:val="right" w:pos="9356" w:leader="none"/>
      </w:tabs>
      <w:spacing w:before="0" w:after="100"/>
      <w:ind w:left="1134" w:hanging="1134"/>
    </w:pPr>
    <w:rPr/>
  </w:style>
  <w:style w:type="paragraph" w:styleId="Contents3">
    <w:name w:val="TOC 3"/>
    <w:basedOn w:val="Normal"/>
    <w:autoRedefine/>
    <w:uiPriority w:val="39"/>
    <w:unhideWhenUsed/>
    <w:rsid w:val="007d3d38"/>
    <w:pPr>
      <w:tabs>
        <w:tab w:val="left" w:pos="1134" w:leader="none"/>
        <w:tab w:val="right" w:pos="9356" w:leader="none"/>
      </w:tabs>
      <w:spacing w:before="0" w:after="100"/>
      <w:ind w:left="1134" w:hanging="1134"/>
    </w:pPr>
    <w:rPr/>
  </w:style>
  <w:style w:type="paragraph" w:styleId="ListBullet4">
    <w:name w:val="List Bullet 4"/>
    <w:basedOn w:val="Normal"/>
    <w:uiPriority w:val="99"/>
    <w:semiHidden/>
    <w:unhideWhenUsed/>
    <w:qFormat/>
    <w:rsid w:val="00df7d0c"/>
    <w:pPr>
      <w:spacing w:before="0" w:after="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df7d0c"/>
    <w:pPr>
      <w:spacing w:before="0" w:after="0"/>
      <w:contextualSpacing/>
    </w:pPr>
    <w:rPr/>
  </w:style>
  <w:style w:type="paragraph" w:styleId="Caption1">
    <w:name w:val="caption"/>
    <w:basedOn w:val="Normal"/>
    <w:uiPriority w:val="35"/>
    <w:unhideWhenUsed/>
    <w:qFormat/>
    <w:rsid w:val="00f2238d"/>
    <w:pPr>
      <w:spacing w:before="120" w:after="200"/>
    </w:pPr>
    <w:rPr>
      <w:bCs/>
      <w:sz w:val="16"/>
      <w:szCs w:val="18"/>
    </w:rPr>
  </w:style>
  <w:style w:type="paragraph" w:styleId="Tableoffigures">
    <w:name w:val="table of figures"/>
    <w:basedOn w:val="Normal"/>
    <w:uiPriority w:val="99"/>
    <w:unhideWhenUsed/>
    <w:qFormat/>
    <w:rsid w:val="00595194"/>
    <w:pPr>
      <w:tabs>
        <w:tab w:val="right" w:pos="9356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Heading10">
    <w:name w:val="Heading 10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FHNWAufzhlung" w:customStyle="1">
    <w:name w:val="FHNW Aufzählung"/>
    <w:uiPriority w:val="99"/>
    <w:qFormat/>
    <w:rsid w:val="00df7d0c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1149d2"/>
    <w:pPr>
      <w:spacing w:after="0" w:line="280" w:lineRule="atLeast"/>
    </w:pPr>
    <w:rPr>
      <w:lang w:eastAsia="de-CH"/>
      <w:szCs w:val="20"/>
    </w:rPr>
    <w:tblPr>
      <w:tblInd w:w="57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57" w:type="dxa"/>
        <w:left w:w="57" w:type="dxa"/>
        <w:bottom w:w="57" w:type="dxa"/>
        <w:right w:w="57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
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C740C32FEC4374D98F2AEBCF5514B1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CBEDEC-3A0F-FE46-8FEB-006FCF877E7F}"/>
      </w:docPartPr>
      <w:docPartBody>
        <w:p w:rsidR="00000000" w:rsidRDefault="00081F36">
          <w:pPr>
            <w:pStyle w:val="1C740C32FEC4374D98F2AEBCF5514B11"/>
          </w:pPr>
          <w:r>
            <w:rPr>
              <w:rStyle w:val="Platzhaltertext"/>
              <w:color w:val="auto"/>
            </w:rPr>
            <w:t>Titel</w:t>
          </w:r>
        </w:p>
      </w:docPartBody>
    </w:docPart>
    <w:docPart>
      <w:docPartPr>
        <w:name w:val="24201F39C99AF444A41DF3EDE491680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AF3078-5A68-C446-A6F8-35E7B6FF3576}"/>
      </w:docPartPr>
      <w:docPartBody>
        <w:p w:rsidR="00000000" w:rsidRDefault="00081F36">
          <w:pPr>
            <w:pStyle w:val="24201F39C99AF444A41DF3EDE491680E"/>
          </w:pPr>
          <w:r>
            <w:rPr>
              <w:rStyle w:val="Platzhaltertext"/>
              <w:color w:val="auto"/>
            </w:rPr>
            <w:t>Untertitel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F36"/>
    <w:rsid w:val="0008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1C740C32FEC4374D98F2AEBCF5514B11">
    <w:name w:val="1C740C32FEC4374D98F2AEBCF5514B11"/>
  </w:style>
  <w:style w:type="paragraph" w:customStyle="1" w:styleId="24201F39C99AF444A41DF3EDE491680E">
    <w:name w:val="24201F39C99AF444A41DF3EDE49168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5F1098-2152-DF48-A16D-8D61FEF1E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HT-Bericht_def.dotx</Template>
  <TotalTime>35</TotalTime>
  <Application>LibreOffice/5.1.6.2$Linux_X86_64 LibreOffice_project/10m0$Build-2</Application>
  <Pages>3</Pages>
  <Words>131</Words>
  <Characters>881</Characters>
  <CharactersWithSpaces>971</CharactersWithSpaces>
  <Paragraphs>33</Paragraphs>
  <Company>Fachhochschule Nordwestschweiz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2017-09-05T20:36:04Z</dcterms:created>
  <dc:creator/>
  <dc:description/>
  <dc:language>de-CH</dc:language>
  <cp:lastModifiedBy/>
  <cp:lastPrinted>2015-10-01T15:43:00Z</cp:lastPrinted>
  <dcterms:modified xsi:type="dcterms:W3CDTF">2017-09-08T20:50:15Z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Fachhochschule Nordwestschweiz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